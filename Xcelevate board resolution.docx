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30AC" w14:textId="40E2F81D" w:rsidR="007A10A7" w:rsidRDefault="007A10A7" w:rsidP="007F5B01"/>
    <w:p w14:paraId="359B6192" w14:textId="5888EADA" w:rsidR="00FB689B" w:rsidRDefault="00FB689B" w:rsidP="007F5B01"/>
    <w:tbl>
      <w:tblPr>
        <w:tblW w:w="0" w:type="auto"/>
        <w:tblInd w:w="-180" w:type="dxa"/>
        <w:tblLook w:val="0600" w:firstRow="0" w:lastRow="0" w:firstColumn="0" w:lastColumn="0" w:noHBand="1" w:noVBand="1"/>
      </w:tblPr>
      <w:tblGrid>
        <w:gridCol w:w="8810"/>
      </w:tblGrid>
      <w:tr w:rsidR="007F5B01" w14:paraId="699A8BDA" w14:textId="77777777" w:rsidTr="007F5B01">
        <w:trPr>
          <w:trHeight w:val="10044"/>
        </w:trPr>
        <w:tc>
          <w:tcPr>
            <w:tcW w:w="8810" w:type="dxa"/>
          </w:tcPr>
          <w:p w14:paraId="3C80AFB0" w14:textId="619C2615" w:rsidR="001F5338" w:rsidRDefault="001F5338" w:rsidP="001F5338">
            <w:pPr>
              <w:rPr>
                <w:b/>
                <w:bCs/>
              </w:rPr>
            </w:pPr>
            <w:r>
              <w:rPr>
                <w:b/>
                <w:bCs/>
              </w:rPr>
              <w:t>CERTIFIED TRUE COPY OF THE MEETING OF BOARD OF DIRECTORS HELD AT THE REGISTERED OFFICE OF THE COMPANY ON THURSDAY 5</w:t>
            </w:r>
            <w:r w:rsidRPr="00AF49C7">
              <w:rPr>
                <w:b/>
                <w:bCs/>
                <w:vertAlign w:val="superscript"/>
              </w:rPr>
              <w:t>TH</w:t>
            </w:r>
            <w:r>
              <w:rPr>
                <w:b/>
                <w:bCs/>
              </w:rPr>
              <w:t xml:space="preserve"> SEPPTEMBER, 2024 AT 11:00 AM</w:t>
            </w:r>
          </w:p>
          <w:p w14:paraId="2FE0D35F" w14:textId="77777777" w:rsidR="001F5338" w:rsidRDefault="001F5338" w:rsidP="001F5338">
            <w:pPr>
              <w:rPr>
                <w:b/>
                <w:bCs/>
              </w:rPr>
            </w:pPr>
          </w:p>
          <w:p w14:paraId="5F19B495" w14:textId="77777777" w:rsidR="001F5338" w:rsidRDefault="001F5338" w:rsidP="001F5338">
            <w:pPr>
              <w:rPr>
                <w:b/>
                <w:bCs/>
              </w:rPr>
            </w:pPr>
            <w:r w:rsidRPr="00AF49C7">
              <w:rPr>
                <w:b/>
                <w:bCs/>
              </w:rPr>
              <w:t xml:space="preserve">Resolution of the Board of Directors of </w:t>
            </w:r>
            <w:proofErr w:type="spellStart"/>
            <w:r w:rsidRPr="00AF49C7">
              <w:rPr>
                <w:b/>
                <w:bCs/>
              </w:rPr>
              <w:t>Xcelevate</w:t>
            </w:r>
            <w:proofErr w:type="spellEnd"/>
            <w:r w:rsidRPr="00AF49C7">
              <w:rPr>
                <w:b/>
                <w:bCs/>
              </w:rPr>
              <w:t xml:space="preserve"> Skills Foundation</w:t>
            </w:r>
            <w:r w:rsidRPr="00AF49C7">
              <w:br/>
            </w:r>
          </w:p>
          <w:p w14:paraId="7831A67F" w14:textId="77777777" w:rsidR="001F5338" w:rsidRPr="00AF49C7" w:rsidRDefault="001F5338" w:rsidP="001F5338">
            <w:r w:rsidRPr="00AF49C7">
              <w:rPr>
                <w:b/>
                <w:bCs/>
              </w:rPr>
              <w:t>Dated: 05/09/2024</w:t>
            </w:r>
          </w:p>
          <w:p w14:paraId="23CD4555" w14:textId="77777777" w:rsidR="001F5338" w:rsidRDefault="001F5338" w:rsidP="001F5338"/>
          <w:p w14:paraId="14E996A3" w14:textId="77777777" w:rsidR="001F5338" w:rsidRPr="00AF49C7" w:rsidRDefault="001F5338" w:rsidP="001F5338">
            <w:r w:rsidRPr="00AF49C7">
              <w:t xml:space="preserve">A meeting of the Board of Directors of </w:t>
            </w:r>
            <w:proofErr w:type="spellStart"/>
            <w:r w:rsidRPr="00AF49C7">
              <w:rPr>
                <w:b/>
                <w:bCs/>
              </w:rPr>
              <w:t>Xcelevate</w:t>
            </w:r>
            <w:proofErr w:type="spellEnd"/>
            <w:r w:rsidRPr="00AF49C7">
              <w:rPr>
                <w:b/>
                <w:bCs/>
              </w:rPr>
              <w:t xml:space="preserve"> Skills Foundation</w:t>
            </w:r>
            <w:r w:rsidRPr="00AF49C7">
              <w:t xml:space="preserve"> was held on 5th September 2024, wherein the following resolution was passed:</w:t>
            </w:r>
          </w:p>
          <w:p w14:paraId="6044AD00" w14:textId="77777777" w:rsidR="001F5338" w:rsidRDefault="001F5338" w:rsidP="001F5338">
            <w:pPr>
              <w:rPr>
                <w:b/>
                <w:bCs/>
              </w:rPr>
            </w:pPr>
          </w:p>
          <w:p w14:paraId="45ADC545" w14:textId="77777777" w:rsidR="001F5338" w:rsidRPr="00AF49C7" w:rsidRDefault="001F5338" w:rsidP="001F5338">
            <w:r w:rsidRPr="00AF49C7">
              <w:rPr>
                <w:b/>
                <w:bCs/>
              </w:rPr>
              <w:t>RESOLVED THAT</w:t>
            </w:r>
            <w:r w:rsidRPr="00AF49C7">
              <w:t xml:space="preserve"> M/s </w:t>
            </w:r>
            <w:proofErr w:type="spellStart"/>
            <w:r w:rsidRPr="00AF49C7">
              <w:rPr>
                <w:b/>
                <w:bCs/>
              </w:rPr>
              <w:t>Poras</w:t>
            </w:r>
            <w:proofErr w:type="spellEnd"/>
            <w:r w:rsidRPr="00AF49C7">
              <w:rPr>
                <w:b/>
                <w:bCs/>
              </w:rPr>
              <w:t xml:space="preserve"> &amp; Associates</w:t>
            </w:r>
            <w:r w:rsidRPr="00AF49C7">
              <w:t xml:space="preserve">, Chartered Accountants, having their office at </w:t>
            </w:r>
            <w:r w:rsidRPr="00AF49C7">
              <w:rPr>
                <w:b/>
                <w:bCs/>
              </w:rPr>
              <w:t xml:space="preserve">SA-2/62-2-R-1, </w:t>
            </w:r>
            <w:proofErr w:type="spellStart"/>
            <w:r w:rsidRPr="00AF49C7">
              <w:rPr>
                <w:b/>
                <w:bCs/>
              </w:rPr>
              <w:t>Parwati</w:t>
            </w:r>
            <w:proofErr w:type="spellEnd"/>
            <w:r w:rsidRPr="00AF49C7">
              <w:rPr>
                <w:b/>
                <w:bCs/>
              </w:rPr>
              <w:t xml:space="preserve"> Nagar Colony, </w:t>
            </w:r>
            <w:proofErr w:type="spellStart"/>
            <w:r w:rsidRPr="00AF49C7">
              <w:rPr>
                <w:b/>
                <w:bCs/>
              </w:rPr>
              <w:t>Pandeypur</w:t>
            </w:r>
            <w:proofErr w:type="spellEnd"/>
            <w:r w:rsidRPr="00AF49C7">
              <w:rPr>
                <w:b/>
                <w:bCs/>
              </w:rPr>
              <w:t>, Varanasi - 221002</w:t>
            </w:r>
            <w:r w:rsidRPr="00AF49C7">
              <w:t xml:space="preserve">, be and are hereby appointed as the </w:t>
            </w:r>
            <w:r w:rsidRPr="00AF49C7">
              <w:rPr>
                <w:b/>
                <w:bCs/>
              </w:rPr>
              <w:t>first auditor</w:t>
            </w:r>
            <w:r w:rsidRPr="00AF49C7">
              <w:t xml:space="preserve"> of the Company to hold office until the conclusion of the first Annual General Meeting (AGM) at a remuneration to be decided by the Board of Directors.</w:t>
            </w:r>
          </w:p>
          <w:p w14:paraId="3675D3F7" w14:textId="77777777" w:rsidR="001F5338" w:rsidRDefault="001F5338" w:rsidP="001F5338">
            <w:pPr>
              <w:rPr>
                <w:b/>
                <w:bCs/>
              </w:rPr>
            </w:pPr>
          </w:p>
          <w:p w14:paraId="615173C9" w14:textId="77777777" w:rsidR="001F5338" w:rsidRPr="00AF49C7" w:rsidRDefault="001F5338" w:rsidP="001F5338">
            <w:r w:rsidRPr="00AF49C7">
              <w:rPr>
                <w:b/>
                <w:bCs/>
              </w:rPr>
              <w:t>FURTHER RESOLVED THAT</w:t>
            </w:r>
            <w:r w:rsidRPr="00AF49C7">
              <w:t xml:space="preserve"> any of the Directors of the Company be and are hereby authorized to file the necessary forms and documents with the Registrar of Companies and take all such steps as may be required to give effect to this resolution.</w:t>
            </w:r>
          </w:p>
          <w:p w14:paraId="3306C600" w14:textId="77777777" w:rsidR="001F5338" w:rsidRDefault="001F5338" w:rsidP="001F5338"/>
          <w:p w14:paraId="25E6B509" w14:textId="77777777" w:rsidR="001F5338" w:rsidRDefault="001F5338" w:rsidP="001F5338">
            <w:r>
              <w:t>CERTIFIED TRUE COPY</w:t>
            </w:r>
          </w:p>
          <w:p w14:paraId="26F05D21" w14:textId="77777777" w:rsidR="001F5338" w:rsidRPr="00AF49C7" w:rsidRDefault="001F5338" w:rsidP="001F5338">
            <w:r w:rsidRPr="00AF49C7">
              <w:t xml:space="preserve">For </w:t>
            </w:r>
            <w:proofErr w:type="spellStart"/>
            <w:r w:rsidRPr="00AF49C7">
              <w:rPr>
                <w:b/>
                <w:bCs/>
              </w:rPr>
              <w:t>Xcelevate</w:t>
            </w:r>
            <w:proofErr w:type="spellEnd"/>
            <w:r w:rsidRPr="00AF49C7">
              <w:rPr>
                <w:b/>
                <w:bCs/>
              </w:rPr>
              <w:t xml:space="preserve"> Skills Foundation</w:t>
            </w:r>
          </w:p>
          <w:p w14:paraId="6E3177E7" w14:textId="77777777" w:rsidR="001F5338" w:rsidRDefault="001F5338" w:rsidP="001F5338"/>
          <w:p w14:paraId="7AD1CC9B" w14:textId="192F7E16" w:rsidR="001F5338" w:rsidRDefault="001F5338" w:rsidP="001F5338"/>
          <w:p w14:paraId="3826E4D8" w14:textId="374108F7" w:rsidR="00565C54" w:rsidRDefault="009218DE" w:rsidP="001F5338">
            <w:r>
              <w:rPr>
                <w:noProof/>
              </w:rPr>
              <mc:AlternateContent>
                <mc:Choice Requires="wpi">
                  <w:drawing>
                    <wp:anchor distT="0" distB="0" distL="114300" distR="114300" simplePos="0" relativeHeight="251673600" behindDoc="0" locked="0" layoutInCell="1" allowOverlap="1" wp14:anchorId="7C903455" wp14:editId="3D879C63">
                      <wp:simplePos x="0" y="0"/>
                      <wp:positionH relativeFrom="column">
                        <wp:posOffset>-9525</wp:posOffset>
                      </wp:positionH>
                      <wp:positionV relativeFrom="paragraph">
                        <wp:posOffset>-368935</wp:posOffset>
                      </wp:positionV>
                      <wp:extent cx="2975610" cy="1123950"/>
                      <wp:effectExtent l="38100" t="38100" r="34290" b="44450"/>
                      <wp:wrapNone/>
                      <wp:docPr id="1171006186"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2975610" cy="1123950"/>
                            </w14:xfrm>
                          </w14:contentPart>
                        </a:graphicData>
                      </a:graphic>
                    </wp:anchor>
                  </w:drawing>
                </mc:Choice>
                <mc:Fallback>
                  <w:pict>
                    <v:shapetype w14:anchorId="4DE5C3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25pt;margin-top:-29.55pt;width:235.25pt;height:8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">
                      <v:imagedata r:id="rId11" o:title=""/>
                    </v:shape>
                  </w:pict>
                </mc:Fallback>
              </mc:AlternateContent>
            </w:r>
          </w:p>
          <w:p w14:paraId="19290A95" w14:textId="77777777" w:rsidR="00565C54" w:rsidRDefault="00565C54" w:rsidP="001F5338"/>
          <w:p w14:paraId="2E572769" w14:textId="7AC69F43" w:rsidR="00565C54" w:rsidRDefault="00565C54" w:rsidP="001F5338"/>
          <w:p w14:paraId="5DA34188" w14:textId="318CC10B" w:rsidR="001F5338" w:rsidRDefault="001F5338" w:rsidP="001F5338">
            <w:r>
              <w:t>(Umang Doctor)</w:t>
            </w:r>
          </w:p>
          <w:p w14:paraId="5B15D58C" w14:textId="77777777" w:rsidR="001F5338" w:rsidRDefault="001F5338" w:rsidP="001F5338">
            <w:r>
              <w:t>Director</w:t>
            </w:r>
          </w:p>
          <w:p w14:paraId="18F0D14F" w14:textId="608FC27B" w:rsidR="007B3E97" w:rsidRPr="007F5B01" w:rsidRDefault="001F5338" w:rsidP="00565C54">
            <w:r>
              <w:t xml:space="preserve">DIN: </w:t>
            </w:r>
            <w:r w:rsidRPr="00AF49C7">
              <w:t>08152153</w:t>
            </w:r>
          </w:p>
        </w:tc>
      </w:tr>
      <w:tr w:rsidR="00FB689B" w14:paraId="56EAE747" w14:textId="77777777" w:rsidTr="007F5B01">
        <w:trPr>
          <w:trHeight w:val="1296"/>
        </w:trPr>
        <w:tc>
          <w:tcPr>
            <w:tcW w:w="8810" w:type="dxa"/>
            <w:vAlign w:val="bottom"/>
          </w:tcPr>
          <w:p w14:paraId="79958207" w14:textId="18AF90F6" w:rsidR="00FB689B" w:rsidRDefault="00000000" w:rsidP="007F5B01">
            <w:pPr>
              <w:pStyle w:val="Address"/>
            </w:pPr>
            <w:sdt>
              <w:sdtPr>
                <w:id w:val="-209196284"/>
                <w:placeholder>
                  <w:docPart w:val="F3C85947B85E4944ACD456BA2F3D7A41"/>
                </w:placeholder>
                <w15:appearance w15:val="hidden"/>
              </w:sdtPr>
              <w:sdtContent>
                <w:r w:rsidR="007B3E97">
                  <w:t>9 |</w:t>
                </w:r>
              </w:sdtContent>
            </w:sdt>
            <w:r w:rsidR="00FB689B">
              <w:t xml:space="preserve">  </w:t>
            </w:r>
            <w:sdt>
              <w:sdtPr>
                <w:id w:val="558597128"/>
                <w:placeholder>
                  <w:docPart w:val="95D27B06BDAB1D488380DA83F29F9FA6"/>
                </w:placeholder>
                <w15:appearance w15:val="hidden"/>
              </w:sdtPr>
              <w:sdtContent>
                <w:r w:rsidR="007B3E97">
                  <w:t>hi@xcelevate.org</w:t>
                </w:r>
              </w:sdtContent>
            </w:sdt>
          </w:p>
          <w:p w14:paraId="77AA2F71" w14:textId="3AC86C88" w:rsidR="00FB689B" w:rsidRPr="00FB689B" w:rsidRDefault="00000000" w:rsidP="007F5B01">
            <w:pPr>
              <w:pStyle w:val="Address"/>
            </w:pPr>
            <w:sdt>
              <w:sdtPr>
                <w:id w:val="461243089"/>
                <w:placeholder>
                  <w:docPart w:val="7ADE6CED7EEC0449A008F49778143A96"/>
                </w:placeholder>
                <w15:appearance w15:val="hidden"/>
              </w:sdtPr>
              <w:sdtContent>
                <w:r w:rsidR="007B3E97">
                  <w:t>www.xcelevate.org</w:t>
                </w:r>
              </w:sdtContent>
            </w:sdt>
            <w:r w:rsidR="00115926">
              <w:t xml:space="preserve"> </w:t>
            </w:r>
          </w:p>
        </w:tc>
      </w:tr>
    </w:tbl>
    <w:p w14:paraId="4C2F9E41" w14:textId="123F15C3" w:rsidR="00FD6423" w:rsidRPr="00AF49C7" w:rsidRDefault="00FD6423" w:rsidP="00FD6423">
      <w:proofErr w:type="spellStart"/>
      <w:r w:rsidRPr="00AF49C7">
        <w:rPr>
          <w:b/>
          <w:bCs/>
        </w:rPr>
        <w:t>Xcelevate</w:t>
      </w:r>
      <w:proofErr w:type="spellEnd"/>
      <w:r w:rsidRPr="00AF49C7">
        <w:rPr>
          <w:b/>
          <w:bCs/>
        </w:rPr>
        <w:t xml:space="preserve"> Skills Foundation</w:t>
      </w:r>
      <w:r w:rsidRPr="00AF49C7">
        <w:br/>
        <w:t>Registered Office:</w:t>
      </w:r>
      <w:r>
        <w:t xml:space="preserve"> </w:t>
      </w:r>
      <w:r w:rsidRPr="00AF49C7">
        <w:t xml:space="preserve">1 Anita Society, Nr </w:t>
      </w:r>
      <w:proofErr w:type="spellStart"/>
      <w:r w:rsidRPr="00AF49C7">
        <w:t>Vishw</w:t>
      </w:r>
      <w:r>
        <w:t>akunj</w:t>
      </w:r>
      <w:proofErr w:type="spellEnd"/>
      <w:r w:rsidRPr="00AF49C7">
        <w:t>,</w:t>
      </w:r>
      <w:r>
        <w:t xml:space="preserve"> </w:t>
      </w:r>
      <w:proofErr w:type="spellStart"/>
      <w:r w:rsidRPr="00AF49C7">
        <w:t>Paldi</w:t>
      </w:r>
      <w:proofErr w:type="spellEnd"/>
      <w:r w:rsidRPr="00AF49C7">
        <w:t>, Ahmedabad</w:t>
      </w:r>
      <w:r>
        <w:t xml:space="preserve"> - 380007. </w:t>
      </w:r>
      <w:r w:rsidRPr="00AF49C7">
        <w:t>Gujarat</w:t>
      </w:r>
      <w:r w:rsidR="00280B9E">
        <w:t>.</w:t>
      </w:r>
    </w:p>
    <w:p w14:paraId="59D6F01D" w14:textId="77777777" w:rsidR="00FD6423" w:rsidRDefault="00FD6423" w:rsidP="00FD6423">
      <w:pPr>
        <w:rPr>
          <w:b/>
          <w:bCs/>
        </w:rPr>
      </w:pPr>
    </w:p>
    <w:p w14:paraId="25C673D6" w14:textId="77777777" w:rsidR="00FD6423" w:rsidRPr="00AF49C7" w:rsidRDefault="00FD6423" w:rsidP="00FD6423">
      <w:r w:rsidRPr="00AF49C7">
        <w:rPr>
          <w:b/>
          <w:bCs/>
        </w:rPr>
        <w:t>Date:</w:t>
      </w:r>
      <w:r w:rsidRPr="00AF49C7">
        <w:t xml:space="preserve"> 05/09/2024</w:t>
      </w:r>
    </w:p>
    <w:p w14:paraId="4956906A" w14:textId="77777777" w:rsidR="00FD6423" w:rsidRDefault="00FD6423" w:rsidP="00FD6423"/>
    <w:p w14:paraId="18EF0AC7" w14:textId="3DB0EF91" w:rsidR="00FD6423" w:rsidRPr="00AF49C7" w:rsidRDefault="00FD6423" w:rsidP="00FD6423">
      <w:r w:rsidRPr="00AF49C7">
        <w:t>To,</w:t>
      </w:r>
      <w:r w:rsidRPr="00AF49C7">
        <w:br/>
        <w:t>The P</w:t>
      </w:r>
      <w:r>
        <w:t>roprietor</w:t>
      </w:r>
      <w:r w:rsidR="00280B9E">
        <w:t xml:space="preserve">, </w:t>
      </w:r>
      <w:proofErr w:type="spellStart"/>
      <w:r w:rsidRPr="00AF49C7">
        <w:rPr>
          <w:b/>
          <w:bCs/>
        </w:rPr>
        <w:t>Poras</w:t>
      </w:r>
      <w:proofErr w:type="spellEnd"/>
      <w:r w:rsidRPr="00AF49C7">
        <w:rPr>
          <w:b/>
          <w:bCs/>
        </w:rPr>
        <w:t xml:space="preserve"> &amp; Associates</w:t>
      </w:r>
      <w:r w:rsidR="00280B9E">
        <w:rPr>
          <w:b/>
          <w:bCs/>
        </w:rPr>
        <w:t>,</w:t>
      </w:r>
      <w:r w:rsidRPr="00AF49C7">
        <w:br/>
        <w:t>Chartered Accountants</w:t>
      </w:r>
      <w:r w:rsidRPr="00AF49C7">
        <w:br/>
        <w:t xml:space="preserve">SA-2/62-2-R-1, </w:t>
      </w:r>
      <w:proofErr w:type="spellStart"/>
      <w:r w:rsidRPr="00AF49C7">
        <w:t>Parwati</w:t>
      </w:r>
      <w:proofErr w:type="spellEnd"/>
      <w:r w:rsidRPr="00AF49C7">
        <w:t xml:space="preserve"> Nagar Colony,</w:t>
      </w:r>
      <w:r>
        <w:t xml:space="preserve"> </w:t>
      </w:r>
      <w:proofErr w:type="spellStart"/>
      <w:r w:rsidRPr="00AF49C7">
        <w:t>Pandeypur</w:t>
      </w:r>
      <w:proofErr w:type="spellEnd"/>
      <w:r w:rsidRPr="00AF49C7">
        <w:t>, Varanasi - 221002</w:t>
      </w:r>
    </w:p>
    <w:p w14:paraId="257D26B9" w14:textId="77777777" w:rsidR="00FD6423" w:rsidRDefault="00FD6423" w:rsidP="00FD6423">
      <w:pPr>
        <w:rPr>
          <w:b/>
          <w:bCs/>
        </w:rPr>
      </w:pPr>
    </w:p>
    <w:p w14:paraId="28966D15" w14:textId="59697393" w:rsidR="00FD6423" w:rsidRDefault="00FD6423" w:rsidP="00FD6423">
      <w:r w:rsidRPr="00AF49C7">
        <w:rPr>
          <w:b/>
          <w:bCs/>
        </w:rPr>
        <w:t xml:space="preserve">Sub: Appointment as First Auditor of </w:t>
      </w:r>
      <w:proofErr w:type="spellStart"/>
      <w:r w:rsidRPr="00AF49C7">
        <w:rPr>
          <w:b/>
          <w:bCs/>
        </w:rPr>
        <w:t>Xcelevate</w:t>
      </w:r>
      <w:proofErr w:type="spellEnd"/>
      <w:r w:rsidRPr="00AF49C7">
        <w:rPr>
          <w:b/>
          <w:bCs/>
        </w:rPr>
        <w:t xml:space="preserve"> Skills Foundation</w:t>
      </w:r>
    </w:p>
    <w:p w14:paraId="2DE3879C" w14:textId="77777777" w:rsidR="00FD6423" w:rsidRPr="00AF49C7" w:rsidRDefault="00FD6423" w:rsidP="00FD6423">
      <w:r w:rsidRPr="00AF49C7">
        <w:t>Dear Sir/Madam,</w:t>
      </w:r>
    </w:p>
    <w:p w14:paraId="1CD91B4E" w14:textId="285A2349" w:rsidR="00280B9E" w:rsidRPr="00AF49C7" w:rsidRDefault="00280B9E" w:rsidP="00280B9E">
      <w:r>
        <w:t>T</w:t>
      </w:r>
      <w:r w:rsidRPr="00AF49C7">
        <w:t xml:space="preserve">he Board of Directors of </w:t>
      </w:r>
      <w:proofErr w:type="spellStart"/>
      <w:r w:rsidRPr="00AF49C7">
        <w:rPr>
          <w:b/>
          <w:bCs/>
        </w:rPr>
        <w:t>Xcelevate</w:t>
      </w:r>
      <w:proofErr w:type="spellEnd"/>
      <w:r w:rsidRPr="00AF49C7">
        <w:rPr>
          <w:b/>
          <w:bCs/>
        </w:rPr>
        <w:t xml:space="preserve"> Skills Foundation</w:t>
      </w:r>
      <w:r>
        <w:rPr>
          <w:b/>
          <w:bCs/>
        </w:rPr>
        <w:t>,</w:t>
      </w:r>
      <w:r w:rsidRPr="00AF49C7">
        <w:t xml:space="preserve"> in their meeting held on 5th September 2024, have appointed your firm, </w:t>
      </w:r>
      <w:r w:rsidRPr="00AF49C7">
        <w:rPr>
          <w:b/>
          <w:bCs/>
        </w:rPr>
        <w:t xml:space="preserve">M/s </w:t>
      </w:r>
      <w:proofErr w:type="spellStart"/>
      <w:r w:rsidRPr="00AF49C7">
        <w:rPr>
          <w:b/>
          <w:bCs/>
        </w:rPr>
        <w:t>Poras</w:t>
      </w:r>
      <w:proofErr w:type="spellEnd"/>
      <w:r w:rsidRPr="00AF49C7">
        <w:rPr>
          <w:b/>
          <w:bCs/>
        </w:rPr>
        <w:t xml:space="preserve"> &amp; Associates</w:t>
      </w:r>
      <w:r w:rsidRPr="00AF49C7">
        <w:t xml:space="preserve">, Chartered Accountants, as the </w:t>
      </w:r>
      <w:r w:rsidRPr="00AF49C7">
        <w:rPr>
          <w:b/>
          <w:bCs/>
        </w:rPr>
        <w:t>First Auditor</w:t>
      </w:r>
      <w:r w:rsidRPr="00AF49C7">
        <w:t xml:space="preserve"> of the Company, in accordance with the provisions of Section 139(6) of the Companies Act, 2013.</w:t>
      </w:r>
      <w:r>
        <w:t xml:space="preserve"> </w:t>
      </w:r>
      <w:r w:rsidRPr="00AF49C7">
        <w:t>Your firm will hold the position from the date of appointment until the conclusion of the first Annual General Meeting of the Company. The remuneration for your services will be as</w:t>
      </w:r>
      <w:r>
        <w:t xml:space="preserve"> </w:t>
      </w:r>
      <w:r w:rsidRPr="00AF49C7">
        <w:t>mutually decided by the Board of Directors and your firm.</w:t>
      </w:r>
    </w:p>
    <w:p w14:paraId="5924F852" w14:textId="25087958" w:rsidR="00940AD3" w:rsidRDefault="00280B9E" w:rsidP="00FD6423">
      <w:r>
        <w:t>K</w:t>
      </w:r>
      <w:r w:rsidRPr="00AF49C7">
        <w:t xml:space="preserve">indly confirm your acceptance of this appointment at the earliest. </w:t>
      </w:r>
    </w:p>
    <w:p w14:paraId="7EE5292D" w14:textId="77777777" w:rsidR="00940AD3" w:rsidRDefault="00940AD3" w:rsidP="00FD6423"/>
    <w:p w14:paraId="45AEC140" w14:textId="3B02C9B9" w:rsidR="00940AD3" w:rsidRPr="00AF49C7" w:rsidRDefault="00FD6423" w:rsidP="00FD6423">
      <w:r w:rsidRPr="00AF49C7">
        <w:t>Thanking you,</w:t>
      </w:r>
    </w:p>
    <w:p w14:paraId="3C098936" w14:textId="75019977" w:rsidR="00FD6423" w:rsidRPr="00AF49C7" w:rsidRDefault="00FD6423" w:rsidP="00FD6423">
      <w:r w:rsidRPr="00AF49C7">
        <w:t>Yours faithfully,</w:t>
      </w:r>
      <w:r w:rsidRPr="00AF49C7">
        <w:br/>
        <w:t xml:space="preserve">For </w:t>
      </w:r>
      <w:proofErr w:type="spellStart"/>
      <w:r w:rsidRPr="00AF49C7">
        <w:rPr>
          <w:b/>
          <w:bCs/>
        </w:rPr>
        <w:t>Xcelevate</w:t>
      </w:r>
      <w:proofErr w:type="spellEnd"/>
      <w:r w:rsidRPr="00AF49C7">
        <w:rPr>
          <w:b/>
          <w:bCs/>
        </w:rPr>
        <w:t xml:space="preserve"> Skills Foundation</w:t>
      </w:r>
    </w:p>
    <w:p w14:paraId="54E1BB8D" w14:textId="77777777" w:rsidR="00FD6423" w:rsidRDefault="00FD6423" w:rsidP="00FD6423"/>
    <w:p w14:paraId="3DFABB96" w14:textId="77777777" w:rsidR="00FD6423" w:rsidRDefault="00FD6423" w:rsidP="00FD6423"/>
    <w:p w14:paraId="7DB243CF" w14:textId="274E2E7A" w:rsidR="00FD6423" w:rsidRPr="00AF49C7" w:rsidRDefault="00FD6423" w:rsidP="00FD6423">
      <w:r>
        <w:rPr>
          <w:noProof/>
        </w:rPr>
        <mc:AlternateContent>
          <mc:Choice Requires="wpi">
            <w:drawing>
              <wp:anchor distT="0" distB="0" distL="114300" distR="114300" simplePos="0" relativeHeight="251675648" behindDoc="0" locked="0" layoutInCell="1" allowOverlap="1" wp14:anchorId="4CFDA4E3" wp14:editId="133CAE22">
                <wp:simplePos x="0" y="0"/>
                <wp:positionH relativeFrom="column">
                  <wp:posOffset>0</wp:posOffset>
                </wp:positionH>
                <wp:positionV relativeFrom="paragraph">
                  <wp:posOffset>-495300</wp:posOffset>
                </wp:positionV>
                <wp:extent cx="2975610" cy="1123950"/>
                <wp:effectExtent l="38100" t="38100" r="34290" b="44450"/>
                <wp:wrapNone/>
                <wp:docPr id="1666740943"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2975610" cy="1123950"/>
                      </w14:xfrm>
                    </w14:contentPart>
                  </a:graphicData>
                </a:graphic>
              </wp:anchor>
            </w:drawing>
          </mc:Choice>
          <mc:Fallback>
            <w:pict>
              <v:shapetype w14:anchorId="14FA43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5pt;margin-top:-39.5pt;width:235.25pt;height:89.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">
                <v:imagedata r:id="rId13" o:title=""/>
              </v:shape>
            </w:pict>
          </mc:Fallback>
        </mc:AlternateContent>
      </w:r>
    </w:p>
    <w:p w14:paraId="72E4EF61" w14:textId="079CD96F" w:rsidR="00FD6423" w:rsidRDefault="00FD6423" w:rsidP="00FD6423"/>
    <w:p w14:paraId="53C0504D" w14:textId="1B4339FE" w:rsidR="00FD6423" w:rsidRDefault="00FD6423" w:rsidP="00FD6423">
      <w:r>
        <w:t>(Umang Doctor)</w:t>
      </w:r>
    </w:p>
    <w:p w14:paraId="13D581C0" w14:textId="77777777" w:rsidR="00FD6423" w:rsidRDefault="00FD6423" w:rsidP="00FD6423">
      <w:r>
        <w:t>Director</w:t>
      </w:r>
    </w:p>
    <w:p w14:paraId="00DF6C2F" w14:textId="77777777" w:rsidR="00FD6423" w:rsidRDefault="00FD6423" w:rsidP="00FD6423">
      <w:r>
        <w:t xml:space="preserve">DIN: </w:t>
      </w:r>
      <w:r w:rsidRPr="00AF49C7">
        <w:t>08152153</w:t>
      </w:r>
    </w:p>
    <w:p w14:paraId="0CB777EC" w14:textId="77777777" w:rsidR="00985E33" w:rsidRPr="007F5B01" w:rsidRDefault="00985E33" w:rsidP="00565C54">
      <w:pPr>
        <w:pStyle w:val="Address"/>
        <w:rPr>
          <w:sz w:val="10"/>
          <w:szCs w:val="16"/>
        </w:rPr>
      </w:pPr>
    </w:p>
    <w:sectPr w:rsidR="00985E33" w:rsidRPr="007F5B01" w:rsidSect="00006FAC">
      <w:headerReference w:type="default" r:id="rId14"/>
      <w:footerReference w:type="default" r:id="rId15"/>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ECA06" w14:textId="77777777" w:rsidR="00EC39C0" w:rsidRDefault="00EC39C0" w:rsidP="00275AD6">
      <w:pPr>
        <w:spacing w:line="240" w:lineRule="auto"/>
      </w:pPr>
      <w:r>
        <w:separator/>
      </w:r>
    </w:p>
  </w:endnote>
  <w:endnote w:type="continuationSeparator" w:id="0">
    <w:p w14:paraId="1B3312FA" w14:textId="77777777" w:rsidR="00EC39C0" w:rsidRDefault="00EC39C0" w:rsidP="00275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E47DC" w14:textId="30FF95F6" w:rsidR="00A90FD9" w:rsidRPr="00006FAC" w:rsidRDefault="00006FAC">
    <w:pPr>
      <w:pStyle w:val="Footer"/>
      <w:rPr>
        <w:lang w:val="en-GB"/>
      </w:rPr>
    </w:pPr>
    <w:proofErr w:type="spellStart"/>
    <w:r>
      <w:rPr>
        <w:lang w:val="en-GB"/>
      </w:rPr>
      <w:t>Xcelevate</w:t>
    </w:r>
    <w:proofErr w:type="spellEnd"/>
    <w:r>
      <w:rPr>
        <w:lang w:val="en-GB"/>
      </w:rPr>
      <w:t xml:space="preserve"> Skills Foundation</w:t>
    </w:r>
    <w:r w:rsidR="00A90FD9">
      <w:rPr>
        <w:lang w:val="en-GB"/>
      </w:rPr>
      <w:t xml:space="preserve">               CIN: U85500GJ2024NPL154303</w:t>
    </w:r>
    <w:r w:rsidR="00A90FD9">
      <w:rPr>
        <w:lang w:val="en-GB"/>
      </w:rPr>
      <w:tab/>
    </w:r>
    <w:hyperlink r:id="rId1" w:history="1">
      <w:r w:rsidR="00A90FD9" w:rsidRPr="00EC4F64">
        <w:rPr>
          <w:rStyle w:val="Hyperlink"/>
          <w:lang w:val="en-GB"/>
        </w:rPr>
        <w:t>hi@xcelevate.org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AE586" w14:textId="77777777" w:rsidR="00EC39C0" w:rsidRDefault="00EC39C0" w:rsidP="00275AD6">
      <w:pPr>
        <w:spacing w:line="240" w:lineRule="auto"/>
      </w:pPr>
      <w:r>
        <w:separator/>
      </w:r>
    </w:p>
  </w:footnote>
  <w:footnote w:type="continuationSeparator" w:id="0">
    <w:p w14:paraId="3BF91062" w14:textId="77777777" w:rsidR="00EC39C0" w:rsidRDefault="00EC39C0" w:rsidP="00275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FB7EE" w14:textId="72B3B6C4" w:rsidR="007B3E97" w:rsidRDefault="007B3E97" w:rsidP="007B3E97">
    <w:pPr>
      <w:pStyle w:val="Header"/>
    </w:pPr>
    <w:r>
      <w:rPr>
        <w:noProof/>
      </w:rPr>
      <w:drawing>
        <wp:inline distT="0" distB="0" distL="0" distR="0" wp14:anchorId="4B70A7CE" wp14:editId="4D21E366">
          <wp:extent cx="596900" cy="596900"/>
          <wp:effectExtent l="0" t="0" r="0" b="0"/>
          <wp:docPr id="1872914996" name="Picture 2" descr="A blue and orange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14996" name="Picture 2" descr="A blue and orange x in a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r>
      <w:t xml:space="preserve">       </w:t>
    </w:r>
    <w:r>
      <w:tab/>
    </w:r>
    <w:r>
      <w:rPr>
        <w:noProof/>
      </w:rPr>
      <w:drawing>
        <wp:inline distT="0" distB="0" distL="0" distR="0" wp14:anchorId="1A4FF3E0" wp14:editId="6B2BDB5A">
          <wp:extent cx="3937000" cy="647965"/>
          <wp:effectExtent l="0" t="0" r="0" b="0"/>
          <wp:docPr id="176628267" name="Picture 3"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8267" name="Picture 3" descr="A black and orang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027088" cy="662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145E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D62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1C7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D2F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883E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DE8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D212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7250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160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020726"/>
    <w:lvl w:ilvl="0">
      <w:start w:val="1"/>
      <w:numFmt w:val="bullet"/>
      <w:lvlText w:val=""/>
      <w:lvlJc w:val="left"/>
      <w:pPr>
        <w:tabs>
          <w:tab w:val="num" w:pos="360"/>
        </w:tabs>
        <w:ind w:left="360" w:hanging="360"/>
      </w:pPr>
      <w:rPr>
        <w:rFonts w:ascii="Symbol" w:hAnsi="Symbol" w:hint="default"/>
      </w:rPr>
    </w:lvl>
  </w:abstractNum>
  <w:num w:numId="1" w16cid:durableId="552690630">
    <w:abstractNumId w:val="9"/>
  </w:num>
  <w:num w:numId="2" w16cid:durableId="2112893465">
    <w:abstractNumId w:val="7"/>
  </w:num>
  <w:num w:numId="3" w16cid:durableId="257494659">
    <w:abstractNumId w:val="6"/>
  </w:num>
  <w:num w:numId="4" w16cid:durableId="713777335">
    <w:abstractNumId w:val="5"/>
  </w:num>
  <w:num w:numId="5" w16cid:durableId="1793359585">
    <w:abstractNumId w:val="4"/>
  </w:num>
  <w:num w:numId="6" w16cid:durableId="1744140185">
    <w:abstractNumId w:val="8"/>
  </w:num>
  <w:num w:numId="7" w16cid:durableId="605579490">
    <w:abstractNumId w:val="3"/>
  </w:num>
  <w:num w:numId="8" w16cid:durableId="1552964671">
    <w:abstractNumId w:val="2"/>
  </w:num>
  <w:num w:numId="9" w16cid:durableId="1540389864">
    <w:abstractNumId w:val="1"/>
  </w:num>
  <w:num w:numId="10" w16cid:durableId="66790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97"/>
    <w:rsid w:val="00006FAC"/>
    <w:rsid w:val="000D247E"/>
    <w:rsid w:val="000D2D82"/>
    <w:rsid w:val="00115926"/>
    <w:rsid w:val="00194B1B"/>
    <w:rsid w:val="001B326D"/>
    <w:rsid w:val="001D190B"/>
    <w:rsid w:val="001F5338"/>
    <w:rsid w:val="00275AD6"/>
    <w:rsid w:val="00280B9E"/>
    <w:rsid w:val="00301430"/>
    <w:rsid w:val="003B7DE5"/>
    <w:rsid w:val="003D4653"/>
    <w:rsid w:val="003D5529"/>
    <w:rsid w:val="003F754B"/>
    <w:rsid w:val="00432EF8"/>
    <w:rsid w:val="00457550"/>
    <w:rsid w:val="004B0EBC"/>
    <w:rsid w:val="00565C54"/>
    <w:rsid w:val="005F70E4"/>
    <w:rsid w:val="00606D3B"/>
    <w:rsid w:val="00610940"/>
    <w:rsid w:val="00684C96"/>
    <w:rsid w:val="007A10A7"/>
    <w:rsid w:val="007B3E97"/>
    <w:rsid w:val="007F5B01"/>
    <w:rsid w:val="008765E6"/>
    <w:rsid w:val="00904EDB"/>
    <w:rsid w:val="009218DE"/>
    <w:rsid w:val="00940AD3"/>
    <w:rsid w:val="00964655"/>
    <w:rsid w:val="00985E33"/>
    <w:rsid w:val="00A90FD9"/>
    <w:rsid w:val="00B024DE"/>
    <w:rsid w:val="00B356B7"/>
    <w:rsid w:val="00BA70F2"/>
    <w:rsid w:val="00C56EC3"/>
    <w:rsid w:val="00E24D0F"/>
    <w:rsid w:val="00E27514"/>
    <w:rsid w:val="00E65CBA"/>
    <w:rsid w:val="00EC39C0"/>
    <w:rsid w:val="00F03C92"/>
    <w:rsid w:val="00F73E48"/>
    <w:rsid w:val="00F76225"/>
    <w:rsid w:val="00FB689B"/>
    <w:rsid w:val="00FD6423"/>
    <w:rsid w:val="00FE0BCD"/>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7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lsdException w:name="Smart Link" w:semiHidden="1" w:uiPriority="99" w:unhideWhenUsed="1"/>
  </w:latentStyles>
  <w:style w:type="paragraph" w:default="1" w:styleId="Normal">
    <w:name w:val="Normal"/>
    <w:qFormat/>
    <w:rsid w:val="007F5B01"/>
    <w:pPr>
      <w:spacing w:line="312" w:lineRule="auto"/>
    </w:pPr>
    <w:rPr>
      <w:rFonts w:asciiTheme="minorHAnsi" w:hAnsiTheme="minorHAnsi" w:cstheme="minorHAnsi"/>
      <w:color w:val="21212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24D0F"/>
    <w:rPr>
      <w:rFonts w:ascii="Segoe UI" w:hAnsi="Segoe UI" w:cs="Segoe UI"/>
      <w:sz w:val="18"/>
      <w:szCs w:val="18"/>
    </w:rPr>
  </w:style>
  <w:style w:type="character" w:customStyle="1" w:styleId="BalloonTextChar">
    <w:name w:val="Balloon Text Char"/>
    <w:basedOn w:val="DefaultParagraphFont"/>
    <w:link w:val="BalloonText"/>
    <w:semiHidden/>
    <w:rsid w:val="007F5B01"/>
    <w:rPr>
      <w:rFonts w:ascii="Segoe UI" w:hAnsi="Segoe UI" w:cs="Segoe UI"/>
      <w:color w:val="212120"/>
      <w:kern w:val="28"/>
      <w:sz w:val="18"/>
      <w:szCs w:val="18"/>
    </w:rPr>
  </w:style>
  <w:style w:type="table" w:styleId="TableGrid">
    <w:name w:val="Table Grid"/>
    <w:basedOn w:val="TableNormal"/>
    <w:rsid w:val="00FB6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68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F5B01"/>
    <w:rPr>
      <w:color w:val="808080"/>
    </w:rPr>
  </w:style>
  <w:style w:type="paragraph" w:styleId="Signature">
    <w:name w:val="Signature"/>
    <w:basedOn w:val="Normal"/>
    <w:link w:val="SignatureChar"/>
    <w:rsid w:val="007F5B01"/>
  </w:style>
  <w:style w:type="character" w:customStyle="1" w:styleId="SignatureChar">
    <w:name w:val="Signature Char"/>
    <w:basedOn w:val="DefaultParagraphFont"/>
    <w:link w:val="Signature"/>
    <w:rsid w:val="007F5B01"/>
    <w:rPr>
      <w:rFonts w:asciiTheme="minorHAnsi" w:hAnsiTheme="minorHAnsi" w:cstheme="minorHAnsi"/>
      <w:color w:val="212120"/>
      <w:kern w:val="28"/>
      <w:sz w:val="24"/>
      <w:szCs w:val="24"/>
    </w:rPr>
  </w:style>
  <w:style w:type="paragraph" w:styleId="Salutation">
    <w:name w:val="Salutation"/>
    <w:basedOn w:val="Normal"/>
    <w:next w:val="Normal"/>
    <w:link w:val="SalutationChar"/>
    <w:rsid w:val="007F5B01"/>
  </w:style>
  <w:style w:type="character" w:customStyle="1" w:styleId="SalutationChar">
    <w:name w:val="Salutation Char"/>
    <w:basedOn w:val="DefaultParagraphFont"/>
    <w:link w:val="Salutation"/>
    <w:rsid w:val="007F5B01"/>
    <w:rPr>
      <w:rFonts w:asciiTheme="minorHAnsi" w:hAnsiTheme="minorHAnsi" w:cstheme="minorHAnsi"/>
      <w:color w:val="212120"/>
      <w:kern w:val="28"/>
      <w:sz w:val="24"/>
      <w:szCs w:val="24"/>
    </w:rPr>
  </w:style>
  <w:style w:type="paragraph" w:customStyle="1" w:styleId="Address">
    <w:name w:val="Address"/>
    <w:basedOn w:val="Normal"/>
    <w:qFormat/>
    <w:rsid w:val="007F5B01"/>
    <w:pPr>
      <w:spacing w:line="264" w:lineRule="auto"/>
    </w:pPr>
    <w:rPr>
      <w:color w:val="FFFFFF" w:themeColor="background1"/>
      <w:w w:val="90"/>
      <w:sz w:val="18"/>
      <w:lang w:val="en"/>
    </w:rPr>
  </w:style>
  <w:style w:type="character" w:styleId="Hyperlink">
    <w:name w:val="Hyperlink"/>
    <w:basedOn w:val="DefaultParagraphFont"/>
    <w:semiHidden/>
    <w:rsid w:val="00115926"/>
    <w:rPr>
      <w:color w:val="0563C1" w:themeColor="hyperlink"/>
      <w:u w:val="single"/>
    </w:rPr>
  </w:style>
  <w:style w:type="character" w:styleId="UnresolvedMention">
    <w:name w:val="Unresolved Mention"/>
    <w:basedOn w:val="DefaultParagraphFont"/>
    <w:uiPriority w:val="99"/>
    <w:semiHidden/>
    <w:rsid w:val="00115926"/>
    <w:rPr>
      <w:color w:val="605E5C"/>
      <w:shd w:val="clear" w:color="auto" w:fill="E1DFDD"/>
    </w:rPr>
  </w:style>
  <w:style w:type="paragraph" w:styleId="Header">
    <w:name w:val="header"/>
    <w:basedOn w:val="Normal"/>
    <w:link w:val="HeaderChar"/>
    <w:semiHidden/>
    <w:rsid w:val="00275AD6"/>
    <w:pPr>
      <w:tabs>
        <w:tab w:val="center" w:pos="4680"/>
        <w:tab w:val="right" w:pos="9360"/>
      </w:tabs>
      <w:spacing w:line="240" w:lineRule="auto"/>
    </w:pPr>
  </w:style>
  <w:style w:type="character" w:customStyle="1" w:styleId="HeaderChar">
    <w:name w:val="Header Char"/>
    <w:basedOn w:val="DefaultParagraphFont"/>
    <w:link w:val="Header"/>
    <w:semiHidden/>
    <w:rsid w:val="00275AD6"/>
    <w:rPr>
      <w:rFonts w:asciiTheme="minorHAnsi" w:hAnsiTheme="minorHAnsi" w:cstheme="minorHAnsi"/>
      <w:color w:val="212120"/>
      <w:kern w:val="28"/>
      <w:sz w:val="24"/>
      <w:szCs w:val="24"/>
    </w:rPr>
  </w:style>
  <w:style w:type="paragraph" w:styleId="Footer">
    <w:name w:val="footer"/>
    <w:basedOn w:val="Normal"/>
    <w:link w:val="FooterChar"/>
    <w:semiHidden/>
    <w:rsid w:val="00275AD6"/>
    <w:pPr>
      <w:tabs>
        <w:tab w:val="center" w:pos="4680"/>
        <w:tab w:val="right" w:pos="9360"/>
      </w:tabs>
      <w:spacing w:line="240" w:lineRule="auto"/>
    </w:pPr>
  </w:style>
  <w:style w:type="character" w:customStyle="1" w:styleId="FooterChar">
    <w:name w:val="Footer Char"/>
    <w:basedOn w:val="DefaultParagraphFont"/>
    <w:link w:val="Footer"/>
    <w:semiHidden/>
    <w:rsid w:val="00275AD6"/>
    <w:rPr>
      <w:rFonts w:asciiTheme="minorHAnsi" w:hAnsiTheme="minorHAnsi" w:cstheme="minorHAnsi"/>
      <w:color w:val="212120"/>
      <w:kern w:val="28"/>
      <w:sz w:val="24"/>
      <w:szCs w:val="24"/>
    </w:rPr>
  </w:style>
  <w:style w:type="character" w:styleId="FollowedHyperlink">
    <w:name w:val="FollowedHyperlink"/>
    <w:basedOn w:val="DefaultParagraphFont"/>
    <w:semiHidden/>
    <w:rsid w:val="00A9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hi@xcelevate.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mang.doctor/Library/Containers/com.microsoft.Word/Data/Library/Application%20Support/Microsoft/Office/16.0/DTS/Search/%7b9C396779-040E-6E49-8F5C-B497370ABC6A%7dtf1640290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C85947B85E4944ACD456BA2F3D7A41"/>
        <w:category>
          <w:name w:val="General"/>
          <w:gallery w:val="placeholder"/>
        </w:category>
        <w:types>
          <w:type w:val="bbPlcHdr"/>
        </w:types>
        <w:behaviors>
          <w:behavior w:val="content"/>
        </w:behaviors>
        <w:guid w:val="{2BD79BA2-27A9-D140-9B29-52F8290EEE3F}"/>
      </w:docPartPr>
      <w:docPartBody>
        <w:p w:rsidR="001F1A66" w:rsidRDefault="00000000">
          <w:pPr>
            <w:pStyle w:val="F3C85947B85E4944ACD456BA2F3D7A41"/>
          </w:pPr>
          <w:r w:rsidRPr="00115926">
            <w:rPr>
              <w:lang w:val="en-US"/>
            </w:rPr>
            <w:t>555.543.5432 ph</w:t>
          </w:r>
        </w:p>
      </w:docPartBody>
    </w:docPart>
    <w:docPart>
      <w:docPartPr>
        <w:name w:val="95D27B06BDAB1D488380DA83F29F9FA6"/>
        <w:category>
          <w:name w:val="General"/>
          <w:gallery w:val="placeholder"/>
        </w:category>
        <w:types>
          <w:type w:val="bbPlcHdr"/>
        </w:types>
        <w:behaviors>
          <w:behavior w:val="content"/>
        </w:behaviors>
        <w:guid w:val="{B5C050CC-F487-DA4C-87AB-6D1DB2A20479}"/>
      </w:docPartPr>
      <w:docPartBody>
        <w:p w:rsidR="001F1A66" w:rsidRDefault="00000000">
          <w:pPr>
            <w:pStyle w:val="95D27B06BDAB1D488380DA83F29F9FA6"/>
          </w:pPr>
          <w:r w:rsidRPr="00115926">
            <w:rPr>
              <w:lang w:val="en-US"/>
            </w:rPr>
            <w:t>555.543.5433 fax</w:t>
          </w:r>
        </w:p>
      </w:docPartBody>
    </w:docPart>
    <w:docPart>
      <w:docPartPr>
        <w:name w:val="7ADE6CED7EEC0449A008F49778143A96"/>
        <w:category>
          <w:name w:val="General"/>
          <w:gallery w:val="placeholder"/>
        </w:category>
        <w:types>
          <w:type w:val="bbPlcHdr"/>
        </w:types>
        <w:behaviors>
          <w:behavior w:val="content"/>
        </w:behaviors>
        <w:guid w:val="{7F4360FE-64B0-3449-9722-FDED436D1C6A}"/>
      </w:docPartPr>
      <w:docPartBody>
        <w:p w:rsidR="001F1A66" w:rsidRDefault="00000000">
          <w:pPr>
            <w:pStyle w:val="7ADE6CED7EEC0449A008F49778143A96"/>
          </w:pPr>
          <w:r w:rsidRPr="00115926">
            <w:rPr>
              <w:lang w:val="en-US"/>
            </w:rPr>
            <w:t>www.yourwebsitehere.com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E6"/>
    <w:rsid w:val="00103F63"/>
    <w:rsid w:val="001F1A66"/>
    <w:rsid w:val="003173FA"/>
    <w:rsid w:val="004C29E6"/>
    <w:rsid w:val="0057118D"/>
    <w:rsid w:val="00B35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pPr>
      <w:spacing w:after="0" w:line="312" w:lineRule="auto"/>
    </w:pPr>
    <w:rPr>
      <w:rFonts w:eastAsia="Times New Roman" w:cstheme="minorHAnsi"/>
      <w:color w:val="212120"/>
      <w:kern w:val="28"/>
      <w:lang w:val="en-US" w:eastAsia="en-US"/>
      <w14:ligatures w14:val="none"/>
    </w:rPr>
  </w:style>
  <w:style w:type="character" w:customStyle="1" w:styleId="SalutationChar">
    <w:name w:val="Salutation Char"/>
    <w:basedOn w:val="DefaultParagraphFont"/>
    <w:link w:val="Salutation"/>
    <w:rPr>
      <w:rFonts w:eastAsia="Times New Roman" w:cstheme="minorHAnsi"/>
      <w:color w:val="212120"/>
      <w:kern w:val="28"/>
      <w:lang w:val="en-US" w:eastAsia="en-US"/>
      <w14:ligatures w14:val="none"/>
    </w:rPr>
  </w:style>
  <w:style w:type="paragraph" w:styleId="Signature">
    <w:name w:val="Signature"/>
    <w:basedOn w:val="Normal"/>
    <w:link w:val="SignatureChar"/>
    <w:pPr>
      <w:spacing w:after="0" w:line="312" w:lineRule="auto"/>
    </w:pPr>
    <w:rPr>
      <w:rFonts w:eastAsia="Times New Roman" w:cstheme="minorHAnsi"/>
      <w:color w:val="212120"/>
      <w:kern w:val="28"/>
      <w:lang w:val="en-US" w:eastAsia="en-US"/>
      <w14:ligatures w14:val="none"/>
    </w:rPr>
  </w:style>
  <w:style w:type="character" w:customStyle="1" w:styleId="SignatureChar">
    <w:name w:val="Signature Char"/>
    <w:basedOn w:val="DefaultParagraphFont"/>
    <w:link w:val="Signature"/>
    <w:rPr>
      <w:rFonts w:eastAsia="Times New Roman" w:cstheme="minorHAnsi"/>
      <w:color w:val="212120"/>
      <w:kern w:val="28"/>
      <w:lang w:val="en-US" w:eastAsia="en-US"/>
      <w14:ligatures w14:val="none"/>
    </w:rPr>
  </w:style>
  <w:style w:type="paragraph" w:customStyle="1" w:styleId="F3C85947B85E4944ACD456BA2F3D7A41">
    <w:name w:val="F3C85947B85E4944ACD456BA2F3D7A41"/>
  </w:style>
  <w:style w:type="paragraph" w:customStyle="1" w:styleId="95D27B06BDAB1D488380DA83F29F9FA6">
    <w:name w:val="95D27B06BDAB1D488380DA83F29F9FA6"/>
  </w:style>
  <w:style w:type="paragraph" w:customStyle="1" w:styleId="7ADE6CED7EEC0449A008F49778143A96">
    <w:name w:val="7ADE6CED7EEC0449A008F49778143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7:06:50.651"/>
    </inkml:context>
    <inkml:brush xml:id="br0">
      <inkml:brushProperty name="width" value="0.035" units="cm"/>
      <inkml:brushProperty name="height" value="0.035" units="cm"/>
    </inkml:brush>
  </inkml:definitions>
  <inkml:trace contextRef="#ctx0" brushRef="#br0">1 136 24575,'0'6'0,"0"20"0,0 33 0,0-10 0,0 5 0,0 16 0,0 6 0,0 13 0,0 5 0,2-25 0,0 0 0,3 2-290,3 4 1,3 1-1,3-1 290,4 2 0,4-1 0,4-1 0,6 2 0,5-2 0,1-3-287,-4-10 0,2-3 0,0-4 287,12 13 0,1-8 0,-10-16 0,1-5 0,0-7 0,1-1 0,1 1 0,1-1 0,40 22 0,-3-13 0,-15-21 0,13-1 0,1-8 0,12-2 0,-40-8 0,0-3 0,3-6 0,-1-4 310,2-5 0,-1-6-310,-3-6 0,-3-6 0,-4-3 0,-2-2 555,-2-1 0,-3-2-555,-3-2 0,-3-2 0,-3 1 0,-1-1 0,17-39 0,-6 3 0,-10 18 0,-4-4 0,-1-1 0,-3-4 0,-2-1 0,-1 1 0,-2-5 0,-1 0 0,1-16 0,-1-1 0,-2 6 0,-1 1 0,-5-5 0,-2-3 0,-1-2 0,-3 22 0,0 28 0,-2 23 0,-2 14 0,-2 8 0,-3 5 0,0 0 0,0 0 0,0 3 0,2 6 0,3 6 0,2 7 0,-1 10 0,-7 20 0,-14 19 0,-12 22 0,-3-4 0,3-9 0,8-19 0,4-16 0,1-5 0,1-10 0,-1-1 0,3-8 0,-2-2 0,-1-1 0,-1-1 0,-5 2 0,-9 3 0,-6 1 0,-6 3 0,4-2 0,6-3 0,7-1 0,5 0 0,3-3 0,6-5 0,6-5 0,2-5 0,3-2 0,-1 0 0,-3 0 0,-2 0 0,-4 0 0,-4 0 0,-5 0 0,-4 0 0,-6-2 0,-13-6 0,-14-12 0,-16-11 0,-8-11 0,42 20 0,1-2 0,-1 1 0,1-1 0,-41-26 0,5-5 0,10-1 0,17 9 0,14 6 0,15 14 0,5 6 0,-2-1 0,1 0 0,-2-4 0,4-4 0,1-1 0,2-2 0,3 0 0,2 6 0,0 3 0,2 2 0,-2 0 0,1 1 0,1 5 0,3 4 0,3 3 0,1 0 0,2 0 0,0 1 0,0-1 0,-2 1 0,0-4 0,-1-1 0,1 1 0,1 0 0,1 3 0,0 4 0,0 1 0</inkml:trace>
  <inkml:trace contextRef="#ctx0" brushRef="#br0" timeOffset="2958">1780 2014 24575,'-9'9'0,"-3"3"0,-6 4 0,-5 5 0,-2-2 0,-2 0 0,-1-2 0,1-4 0,2-1 0,-4-3 0,-7-1 0,-10-2 0,-11-3 0,-7-2 0,-1-5 0,-1-11 0,5-12 0,10-20 0,14-15 0,17-11 0,12 6 0,8 14 0,0 19 0,0 15 0,0 3 0,2 7 0,4 1 0,6 3 0,8 3 0,10 2 0,4 0 0,13 0 0,20 3 0,19 18 0,-32-1 0,2 6 0,6 6 0,-1 5 0,1 4 0,0 1 0,-1-2 0,-1-2 0,-3-6 0,0-3 0,-5-7 0,1-5 0,2-6 0,0-6 0,43-8 0,-6-27 0,-12-18 0,-45 13 0,-1-4 0,4-5 0,0-4 0,2-4 0,-1-3-260,2-3 1,-3-2 259,-4 4 0,-3 0 0,1 2 0,-3 0 0,-6 3 0,0 0 0,-1 2 0,-1 0 0,0-3 0,-1-1 0,-1-2 0,-3 0 0,-1 1 0,-3 1 0,-2 2 0,-3 0 0,-8-38 0,-23 13 519,-19 0-519,-10 2 0,2 2 0,2 3 0,11 16 0,2 10 0,1 13 0,-3 6 0,-6 2 0,-5 7 0,-3 0 0,-1 2 0,-5 0 0,-5-3 0,-9-5 0,-3-2 0,-3-3 0,7 8 0,8 5 0,2 7 0,5 9 0,1 15 0,1 12 0,5 13 0,7-1 0,8-8 0,12-8 0,7-8 0,1-2 0,5-5 0,1 0 0,1-2 0,2 0 0,0 0 0,-2 1 0,-3 7 0,-4 11 0,-1 9 0,3 10 0,5-2 0,13-4 0,41-4 0,-3-20 0,8-3 0,15 0 0,5-2 0,13-2 0,1-2 0,-9-3 0,-2-1-927,-9-2 0,-4-1 927,-10-1 0,-4 0-613,27 0 613,-5 0-1,-13 0 1,-5 0 0,-14 0 0,-8 0 1793,-9-1-1793,-2-1 674,-1-3-674,0-3 1,0-5-1,1-1 0,-2 0 0,-3 5 0,-2 4 0,1 1 0,2 2 0,3-1 0,-1 1 0,-7 1 0,-4 1 0</inkml:trace>
  <inkml:trace contextRef="#ctx0" brushRef="#br0" timeOffset="6896">2441 2110 24575,'9'0'0,"7"0"0,11 0 0,9 0 0,4 0 0,54 0 0,-29-5 0,-8 0 0,1-4 0,16-21 0,3-12 0,-8-9 0,-8-4 0,-4-1 0,-2-1 0,-4 0 0,-10 11 0,-12 11 0,-13 14 0,-4 11 0,-5 3 0,-9 7 0,-7 4 0,-11 6 0,-8 8 0,-7 11 0,-6 14 0,-1 15 0,1 11 0,9-3 0,11-7 0,10-14 0,8-9 0,3-9 0,4-8 0,4-6 0,8-3 0,3 0 0,1-2 0,1-2 0,-1-4 0,3-2 0,3 0 0,6 0 0,5-1 0,6-12 0,6-15 0,5-19 0,-1-18 0,-6-3 0,-9-2 0,-12 8 0,-10 11 0,-8 11 0,-6 12 0,-2 8 0,-2 5 0,-2 0 0,-6 0 0,-3 0 0,-3 0 0,-1 1 0,0 2 0,0 1 0,-1-2 0,-4-4 0,-1 2 0,-8 2 0,-7 8 0,-9 4 0,-10 13 0,-7 19 0,-1 20 0,10 7 0,15-12 0,17-15 0,12-15 0,16-6 0,20-4 0,41-9 0,-12-4 0,5-4 0,11-3 0,1-2 0,8-5 0,0-2 0,-5-2 0,-3-1 0,-12 4 0,-3 1 0,30-14 0,-35 12 0,-24 13 0,-11 5 0,-6 3 0,-1 2 0,-2 2 0,-2 2 0,-2 2 0,-7 5 0,-4 2 0,-11 11 0,-5 4 0,-5 6 0,-3 5 0,1 3 0,-3 5 0,2 3 0,2-1 0,3-7 0,5-3 0,4-3 0,3 4 0,4 1 0,3 0 0,4-4 0,3-2 0,7 1 0,12 0 0,10-4 0,8-4 0,-6-10 0,-6-8 0,-8-6 0,-4-4 0,4-6 0,3-11 0,7-14 0,8-23 0,10-17 0,-14 23 0,1-3-663,6-9 1,2-4 662,11-18 0,4-5 0,-13 21 0,2-3 0,1-1 0,3-5 0,1 0 0,-1-1 0,1 0 0,0-1 0,-3 3-7,-7 11 0,-2 1 0,-3 1 7,6-15 0,-7 3 0,-12 15 0,-6 4 0,0-36 0,-13 14 0,-14 5 0,-4 14 1323,-6 8-1323,3 11 23,8 5-23,1-4 0,5 3 0,0-1 0,0 5 0,2 3 0,-1 6 0,2 5 0,-2 6 0,-1 5 0,-2 3 0,-5 11 0,-8 25 0,-9 27 0,-7 29 0,15-34 0,2 3 0,2 4 0,3 3 0,3 6 0,3 0 0,3-7 0,3-2 0,2-4 0,2-2 0,-1 31 0,0-8 0,0-3 0,2-6 0,4-3 0,3-8 0,6 0 0,0-7 0,1-2 0,0-6 0,0 7 0,5 9 0,9 17 0,8 12 0,5 0 0,-2-11 0,-7-20 0,-8-23 0,-7-18 0,-5-11 0,-4-5 0,1-2 0,4 0 0,6-2 0,5-3 0,3-3 0,2-3 0,3-2 0,0 0 0,3 1 0,5 1 0,1 4 0,-2 2 0,-8 4 0,-8 1 0,-12 0 0,-5 0 0</inkml:trace>
  <inkml:trace contextRef="#ctx0" brushRef="#br0" timeOffset="7979">4301 887 24575,'11'0'0,"11"0"0,13 0 0,26-1 0,32-10 0,-32 3 0,5 0 0,10-3 0,3 1 0,-2-1 0,1 1 0,-2 3 0,-5 2 0,16-3 0,-29 5 0,-49 3 0</inkml:trace>
  <inkml:trace contextRef="#ctx0" brushRef="#br0" timeOffset="11431">5455 1396 24575,'-3'15'0,"-2"7"0,-3 11 0,0 14 0,2 0 0,4 6 0,2 2 0,0 1 0,0 14 0,0 4 0,0-2 0,0-4 0,0-21 0,0-14 0,0-12 0,0-6 0,0 0 0,0-3 0,0 0 0,0-3 0,0 0 0,0 0 0,2-2 0,2 1 0,4 1 0,5 0 0,2 0 0,7-3 0,7-4 0,10-4 0,4-4 0,3-8 0,-6-6 0,-2-10 0,-1-2 0,0-8 0,-1-4 0,-2-4 0,0-6 0,-5 0 0,0-5 0,-3-1 0,0-8 0,-1-6 0,0-10 0,-3-1 0,-7 6 0,-5 12 0,-6 17 0,-13 10 0,-13 9 0,-16 4 0,-19 3 0,1 7 0,-2 5 0,6 5 0,7 4 0,0 0 0,1 0 0,0 2 0,3 1 0,0 0 0,3 0 0,2 0 0,-1 0 0,-1 1 0,2 3 0,3 2 0,9 5 0,4 8 0,4 8 0,0 7 0,4-1 0,4-7 0,3-7 0,4-6 0,8-2 0,6-2 0,11 1 0,5 1 0,8 0 0,4 1 0,6 1 0,16 1 0,12 1 0,7 1 0,-3 0 0,-14 0 0,-12-3 0,-10-4 0,-4-4 0,1-8 0,-2-7 0,3-14 0,1-11 0,1-10 0,3-5 0,1-5 0,-2-1 0,1 0 0,-5 3 0,-4 9 0,-7 4 0,-6 3 0,0 1 0,-8 4 0,-3 1 0,-8 3 0,-4-2 0,-1 2 0,0 3 0,0 5 0,-6 6 0,-8 2 0,-3 4 0,-4 4 0,3 1 0,3 3 0,-2 0 0,0 0 0,-4 0 0,-3 5 0,-3 5 0,-2 11 0,-3 11 0,0 4 0,6 2 0,10-2 0,8-3 0,5 0 0,2-1 0,1-4 0,7-7 0,16-10 0,8-7 0,22-4 0,0 0 0,1 0 0,5 0 0,3 0 0,9 0 0,-1 0 0,6 3 0,-4 2 0,9 3 0,-4 2 0,-9-2 0,-18 0 0,-20 0 0,-14 1 0,-9 0 0,-4 0 0,-3 0 0,0 0 0,0 2 0,-4 2 0,-14 14 0,-21 22 0,-22 25 0,23-24 0,0 2 0,-2 7 0,1 2 0,3-1 0,3 1 0,5-5 0,4-1 0,-7 39 0,18-23 0,9-18 0,19-10 0,14-14 0,17-7 0,7-6 0,3-4 0,3 0 0,7-2 0,4-2 0,4-5 0,0-2 0,1-1 0,2-5 0,1-8 0,16-11 0,-45 9 0,1-1 0,0 1 0,-1 1 0,31-7 0,-27 10 0,-22 8 0,-18 3 0,-7 0 0</inkml:trace>
  <inkml:trace contextRef="#ctx0" brushRef="#br0" timeOffset="13100">1197 2785 24575,'19'0'0,"11"0"0,16 0 0,18 0 0,34 0 0,-37 0 0,3 0 0,15 0 0,4 0 0,-17 0 0,2 0 0,2 0-391,5 0 0,2 0 0,1 0 391,10 0 0,1 0 0,2 0 0,2 0 0,2 0 0,2 0-1402,-20 0 0,1 0 1,0 0-1,-1 0 1402,17 0 0,-1 0 0,-1 0 0,-3-2 0,0-1 0,-4-1-358,-11 0 1,-2-1 0,-2-1 357,22-5 0,-3-1 0,3-2 0,-1-1 0,-4 0 0,0 0 0,1-1 0,0-1 0,-1-2 0,-1-1 0,0-1 0,-1 1 0,-1 0 0,-1 0 0,0 0 0,0 0 0,1 1 0,3 0-212,-18 4 0,2 1 0,3-1 212,10-1 0,3 1 0,3 0 0,-12 2 0,3 1 0,2 0 0,-1 1-113,3 1 1,0 1 0,0 0 0,0 2 112,-1 0 0,-1 1 0,-1 1 0,0 1 0,-4 1 0,-1 0 0,-1 1 0,-2 0 1458,17 1 1,-3 1-1,-1 0-1458,-5 1 0,-2-1 0,-1-1 0,-8 0 0,-1-1 0,-4-1 0,19-1 0,-6-2 0,-19 1 0,-6 0 1352,11-7-1352,-34 7 916,-16 2-916,-2 1 390,-4 2 1,-4 0 0,-1 0-1</inkml:trace>
  <inkml:trace contextRef="#ctx0" brushRef="#br0" timeOffset="14010">4394 3123 24575,'0'0'0</inkml:trace>
  <inkml:trace contextRef="#ctx0" brushRef="#br0" timeOffset="14987">5758 3043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7:21:12.533"/>
    </inkml:context>
    <inkml:brush xml:id="br0">
      <inkml:brushProperty name="width" value="0.035" units="cm"/>
      <inkml:brushProperty name="height" value="0.035" units="cm"/>
    </inkml:brush>
  </inkml:definitions>
  <inkml:trace contextRef="#ctx0" brushRef="#br0">1 136 24575,'0'6'0,"0"20"0,0 33 0,0-10 0,0 5 0,0 16 0,0 6 0,0 13 0,0 5 0,2-25 0,0 0 0,3 2-290,3 4 1,3 1-1,3-1 290,4 2 0,4-1 0,4-1 0,6 2 0,5-2 0,1-3-287,-4-10 0,2-3 0,0-4 287,12 13 0,1-8 0,-10-16 0,1-5 0,0-7 0,1-1 0,1 1 0,1-1 0,40 22 0,-3-13 0,-15-21 0,13-1 0,1-8 0,12-2 0,-40-8 0,0-3 0,3-6 0,-1-4 310,2-5 0,-1-6-310,-3-6 0,-3-6 0,-4-3 0,-2-2 555,-2-1 0,-3-2-555,-3-2 0,-3-2 0,-3 1 0,-1-1 0,17-39 0,-6 3 0,-10 18 0,-4-4 0,-1-1 0,-3-4 0,-2-1 0,-1 1 0,-2-5 0,-1 0 0,1-16 0,-1-1 0,-2 6 0,-1 1 0,-5-5 0,-2-3 0,-1-2 0,-3 22 0,0 28 0,-2 23 0,-2 14 0,-2 8 0,-3 5 0,0 0 0,0 0 0,0 3 0,2 6 0,3 6 0,2 7 0,-1 10 0,-7 20 0,-14 19 0,-12 22 0,-3-4 0,3-9 0,8-19 0,4-16 0,1-5 0,1-10 0,-1-1 0,3-8 0,-2-2 0,-1-1 0,-1-1 0,-5 2 0,-9 3 0,-6 1 0,-6 3 0,4-2 0,6-3 0,7-1 0,5 0 0,3-3 0,6-5 0,6-5 0,2-5 0,3-2 0,-1 0 0,-3 0 0,-2 0 0,-4 0 0,-4 0 0,-5 0 0,-4 0 0,-6-2 0,-13-6 0,-14-12 0,-16-11 0,-8-11 0,42 20 0,1-2 0,-1 1 0,1-1 0,-41-26 0,5-5 0,10-1 0,17 9 0,14 6 0,15 14 0,5 6 0,-2-1 0,1 0 0,-2-4 0,4-4 0,1-1 0,2-2 0,3 0 0,2 6 0,0 3 0,2 2 0,-2 0 0,1 1 0,1 5 0,3 4 0,3 3 0,1 0 0,2 0 0,0 1 0,0-1 0,-2 1 0,0-4 0,-1-1 0,1 1 0,1 0 0,1 3 0,0 4 0,0 1 0</inkml:trace>
  <inkml:trace contextRef="#ctx0" brushRef="#br0" timeOffset="1">1780 2014 24575,'-9'9'0,"-3"3"0,-6 4 0,-5 5 0,-2-2 0,-2 0 0,-1-2 0,1-4 0,2-1 0,-4-3 0,-7-1 0,-10-2 0,-11-3 0,-7-2 0,-1-5 0,-1-11 0,5-12 0,10-20 0,14-15 0,17-11 0,12 6 0,8 14 0,0 19 0,0 15 0,0 3 0,2 7 0,4 1 0,6 3 0,8 3 0,10 2 0,4 0 0,13 0 0,20 3 0,19 18 0,-32-1 0,2 6 0,6 6 0,-1 5 0,1 4 0,0 1 0,-1-2 0,-1-2 0,-3-6 0,0-3 0,-5-7 0,1-5 0,2-6 0,0-6 0,43-8 0,-6-27 0,-12-18 0,-45 13 0,-1-4 0,4-5 0,0-4 0,2-4 0,-1-3-260,2-3 1,-3-2 259,-4 4 0,-3 0 0,1 2 0,-3 0 0,-6 3 0,0 0 0,-1 2 0,-1 0 0,0-3 0,-1-1 0,-1-2 0,-3 0 0,-1 1 0,-3 1 0,-2 2 0,-3 0 0,-8-38 0,-23 13 519,-19 0-519,-10 2 0,2 2 0,2 3 0,11 16 0,2 10 0,1 13 0,-3 6 0,-6 2 0,-5 7 0,-3 0 0,-1 2 0,-5 0 0,-5-3 0,-9-5 0,-3-2 0,-3-3 0,7 8 0,8 5 0,2 7 0,5 9 0,1 15 0,1 12 0,5 13 0,7-1 0,8-8 0,12-8 0,7-8 0,1-2 0,5-5 0,1 0 0,1-2 0,2 0 0,0 0 0,-2 1 0,-3 7 0,-4 11 0,-1 9 0,3 10 0,5-2 0,13-4 0,41-4 0,-3-20 0,8-3 0,15 0 0,5-2 0,13-2 0,1-2 0,-9-3 0,-2-1-927,-9-2 0,-4-1 927,-10-1 0,-4 0-613,27 0 613,-5 0-1,-13 0 1,-5 0 0,-14 0 0,-8 0 1793,-9-1-1793,-2-1 674,-1-3-674,0-3 1,0-5-1,1-1 0,-2 0 0,-3 5 0,-2 4 0,1 1 0,2 2 0,3-1 0,-1 1 0,-7 1 0,-4 1 0</inkml:trace>
  <inkml:trace contextRef="#ctx0" brushRef="#br0" timeOffset="2">2441 2110 24575,'9'0'0,"7"0"0,11 0 0,9 0 0,4 0 0,54 0 0,-29-5 0,-8 0 0,1-4 0,16-21 0,3-12 0,-8-9 0,-8-4 0,-4-1 0,-2-1 0,-4 0 0,-10 11 0,-12 11 0,-13 14 0,-4 11 0,-5 3 0,-9 7 0,-7 4 0,-11 6 0,-8 8 0,-7 11 0,-6 14 0,-1 15 0,1 11 0,9-3 0,11-7 0,10-14 0,8-9 0,3-9 0,4-8 0,4-6 0,8-3 0,3 0 0,1-2 0,1-2 0,-1-4 0,3-2 0,3 0 0,6 0 0,5-1 0,6-12 0,6-15 0,5-19 0,-1-18 0,-6-3 0,-9-2 0,-12 8 0,-10 11 0,-8 11 0,-6 12 0,-2 8 0,-2 5 0,-2 0 0,-6 0 0,-3 0 0,-3 0 0,-1 1 0,0 2 0,0 1 0,-1-2 0,-4-4 0,-1 2 0,-8 2 0,-7 8 0,-9 4 0,-10 13 0,-7 19 0,-1 20 0,10 7 0,15-12 0,17-15 0,12-15 0,16-6 0,20-4 0,41-9 0,-12-4 0,5-4 0,11-3 0,1-2 0,8-5 0,0-2 0,-5-2 0,-3-1 0,-12 4 0,-3 1 0,30-14 0,-35 12 0,-24 13 0,-11 5 0,-6 3 0,-1 2 0,-2 2 0,-2 2 0,-2 2 0,-7 5 0,-4 2 0,-11 11 0,-5 4 0,-5 6 0,-3 5 0,1 3 0,-3 5 0,2 3 0,2-1 0,3-7 0,5-3 0,4-3 0,3 4 0,4 1 0,3 0 0,4-4 0,3-2 0,7 1 0,12 0 0,10-4 0,8-4 0,-6-10 0,-6-8 0,-8-6 0,-4-4 0,4-6 0,3-11 0,7-14 0,8-23 0,10-17 0,-14 23 0,1-3-663,6-9 1,2-4 662,11-18 0,4-5 0,-13 21 0,2-3 0,1-1 0,3-5 0,1 0 0,-1-1 0,1 0 0,0-1 0,-3 3-7,-7 11 0,-2 1 0,-3 1 7,6-15 0,-7 3 0,-12 15 0,-6 4 0,0-36 0,-13 14 0,-14 5 0,-4 14 1323,-6 8-1323,3 11 23,8 5-23,1-4 0,5 3 0,0-1 0,0 5 0,2 3 0,-1 6 0,2 5 0,-2 6 0,-1 5 0,-2 3 0,-5 11 0,-8 25 0,-9 27 0,-7 29 0,15-34 0,2 3 0,2 4 0,3 3 0,3 6 0,3 0 0,3-7 0,3-2 0,2-4 0,2-2 0,-1 31 0,0-8 0,0-3 0,2-6 0,4-3 0,3-8 0,6 0 0,0-7 0,1-2 0,0-6 0,0 7 0,5 9 0,9 17 0,8 12 0,5 0 0,-2-11 0,-7-20 0,-8-23 0,-7-18 0,-5-11 0,-4-5 0,1-2 0,4 0 0,6-2 0,5-3 0,3-3 0,2-3 0,3-2 0,0 0 0,3 1 0,5 1 0,1 4 0,-2 2 0,-8 4 0,-8 1 0,-12 0 0,-5 0 0</inkml:trace>
  <inkml:trace contextRef="#ctx0" brushRef="#br0" timeOffset="3">4301 887 24575,'11'0'0,"11"0"0,13 0 0,26-1 0,32-10 0,-32 3 0,5 0 0,10-3 0,3 1 0,-2-1 0,1 1 0,-2 3 0,-5 2 0,16-3 0,-29 5 0,-49 3 0</inkml:trace>
  <inkml:trace contextRef="#ctx0" brushRef="#br0" timeOffset="4">5455 1396 24575,'-3'15'0,"-2"7"0,-3 11 0,0 14 0,2 0 0,4 6 0,2 2 0,0 1 0,0 14 0,0 4 0,0-2 0,0-4 0,0-21 0,0-14 0,0-12 0,0-6 0,0 0 0,0-3 0,0 0 0,0-3 0,0 0 0,0 0 0,2-2 0,2 1 0,4 1 0,5 0 0,2 0 0,7-3 0,7-4 0,10-4 0,4-4 0,3-8 0,-6-6 0,-2-10 0,-1-2 0,0-8 0,-1-4 0,-2-4 0,0-6 0,-5 0 0,0-5 0,-3-1 0,0-8 0,-1-6 0,0-10 0,-3-1 0,-7 6 0,-5 12 0,-6 17 0,-13 10 0,-13 9 0,-16 4 0,-19 3 0,1 7 0,-2 5 0,6 5 0,7 4 0,0 0 0,1 0 0,0 2 0,3 1 0,0 0 0,3 0 0,2 0 0,-1 0 0,-1 1 0,2 3 0,3 2 0,9 5 0,4 8 0,4 8 0,0 7 0,4-1 0,4-7 0,3-7 0,4-6 0,8-2 0,6-2 0,11 1 0,5 1 0,8 0 0,4 1 0,6 1 0,16 1 0,12 1 0,7 1 0,-3 0 0,-14 0 0,-12-3 0,-10-4 0,-4-4 0,1-8 0,-2-7 0,3-14 0,1-11 0,1-10 0,3-5 0,1-5 0,-2-1 0,1 0 0,-5 3 0,-4 9 0,-7 4 0,-6 3 0,0 1 0,-8 4 0,-3 1 0,-8 3 0,-4-2 0,-1 2 0,0 3 0,0 5 0,-6 6 0,-8 2 0,-3 4 0,-4 4 0,3 1 0,3 3 0,-2 0 0,0 0 0,-4 0 0,-3 5 0,-3 5 0,-2 11 0,-3 11 0,0 4 0,6 2 0,10-2 0,8-3 0,5 0 0,2-1 0,1-4 0,7-7 0,16-10 0,8-7 0,22-4 0,0 0 0,1 0 0,5 0 0,3 0 0,9 0 0,-1 0 0,6 3 0,-4 2 0,9 3 0,-4 2 0,-9-2 0,-18 0 0,-20 0 0,-14 1 0,-9 0 0,-4 0 0,-3 0 0,0 0 0,0 2 0,-4 2 0,-14 14 0,-21 22 0,-22 25 0,23-24 0,0 2 0,-2 7 0,1 2 0,3-1 0,3 1 0,5-5 0,4-1 0,-7 39 0,18-23 0,9-18 0,19-10 0,14-14 0,17-7 0,7-6 0,3-4 0,3 0 0,7-2 0,4-2 0,4-5 0,0-2 0,1-1 0,2-5 0,1-8 0,16-11 0,-45 9 0,1-1 0,0 1 0,-1 1 0,31-7 0,-27 10 0,-22 8 0,-18 3 0,-7 0 0</inkml:trace>
  <inkml:trace contextRef="#ctx0" brushRef="#br0" timeOffset="5">1197 2785 24575,'19'0'0,"11"0"0,16 0 0,18 0 0,34 0 0,-37 0 0,3 0 0,15 0 0,4 0 0,-17 0 0,2 0 0,2 0-391,5 0 0,2 0 0,1 0 391,10 0 0,1 0 0,2 0 0,2 0 0,2 0 0,2 0-1402,-20 0 0,1 0 1,0 0-1,-1 0 1402,17 0 0,-1 0 0,-1 0 0,-3-2 0,0-1 0,-4-1-358,-11 0 1,-2-1 0,-2-1 357,22-5 0,-3-1 0,3-2 0,-1-1 0,-4 0 0,0 0 0,1-1 0,0-1 0,-1-2 0,-1-1 0,0-1 0,-1 1 0,-1 0 0,-1 0 0,0 0 0,0 0 0,1 1 0,3 0-212,-18 4 0,2 1 0,3-1 212,10-1 0,3 1 0,3 0 0,-12 2 0,3 1 0,2 0 0,-1 1-113,3 1 1,0 1 0,0 0 0,0 2 112,-1 0 0,-1 1 0,-1 1 0,0 1 0,-4 1 0,-1 0 0,-1 1 0,-2 0 1458,17 1 1,-3 1-1,-1 0-1458,-5 1 0,-2-1 0,-1-1 0,-8 0 0,-1-1 0,-4-1 0,19-1 0,-6-2 0,-19 1 0,-6 0 1352,11-7-1352,-34 7 916,-16 2-916,-2 1 390,-4 2 1,-4 0 0,-1 0-1</inkml:trace>
  <inkml:trace contextRef="#ctx0" brushRef="#br0" timeOffset="6">4394 3123 24575,'0'0'0</inkml:trace>
  <inkml:trace contextRef="#ctx0" brushRef="#br0" timeOffset="7">5758 3043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4996B-35A0-4169-8D87-97858F08F395}">
  <ds:schemaRefs>
    <ds:schemaRef ds:uri="http://schemas.microsoft.com/sharepoint/v3/contenttype/forms"/>
  </ds:schemaRefs>
</ds:datastoreItem>
</file>

<file path=customXml/itemProps2.xml><?xml version="1.0" encoding="utf-8"?>
<ds:datastoreItem xmlns:ds="http://schemas.openxmlformats.org/officeDocument/2006/customXml" ds:itemID="{ED3E01C6-2864-467E-B3FA-520225947F0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77A3CCA-A363-442D-9FB8-C0ED9D05B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Technology business letterhead.dotx</Template>
  <TotalTime>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2024-09-11T17:17:00Z</dcterms:created>
  <dcterms:modified xsi:type="dcterms:W3CDTF">2024-09-12T13:55:00Z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